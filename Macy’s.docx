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171E4" w14:paraId="59BB6CD3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0171E4" w14:paraId="7767EAE4" w14:textId="77777777" w:rsidTr="004A4F35">
              <w:trPr>
                <w:trHeight w:hRule="exact" w:val="4320"/>
              </w:trPr>
              <w:tc>
                <w:tcPr>
                  <w:tcW w:w="2500" w:type="pct"/>
                  <w:shd w:val="clear" w:color="auto" w:fill="C00000"/>
                  <w:vAlign w:val="center"/>
                </w:tcPr>
                <w:p w14:paraId="742D1078" w14:textId="64A15955" w:rsidR="000171E4" w:rsidRDefault="001B1DF6" w:rsidP="00E93BA5">
                  <w:pPr>
                    <w:pStyle w:val="Title"/>
                  </w:pPr>
                  <w:r>
                    <w:t>Macy</w:t>
                  </w:r>
                  <w:r w:rsidR="004A4F35">
                    <w:t>*</w:t>
                  </w:r>
                  <w:r>
                    <w:t xml:space="preserve">s </w:t>
                  </w:r>
                </w:p>
              </w:tc>
              <w:tc>
                <w:tcPr>
                  <w:tcW w:w="2500" w:type="pct"/>
                </w:tcPr>
                <w:p w14:paraId="7FDDB4A4" w14:textId="29749AAD" w:rsidR="000171E4" w:rsidRDefault="00365ABF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795EA7F9" wp14:editId="12EE017F">
                        <wp:extent cx="3844324" cy="274574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013-11-14-eete-jh-arrow2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45275" cy="27464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71E4" w14:paraId="35A4B965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68AB1BA5" w14:textId="51B627D8" w:rsidR="000171E4" w:rsidRDefault="00E93BA5">
                  <w:pPr>
                    <w:rPr>
                      <w:lang w:eastAsia="zh-CN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235CA3" wp14:editId="39A24B5B">
                        <wp:extent cx="3390900" cy="2644140"/>
                        <wp:effectExtent l="0" t="0" r="1270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00px-Modern_warehouse_with_pallet_rack_storage_system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0900" cy="2644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14:paraId="07507BA9" w14:textId="1F2AD724" w:rsidR="000171E4" w:rsidRDefault="00E93BA5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498C4E87" wp14:editId="26AD71B4">
                        <wp:extent cx="4554855" cy="277749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Macy-s (1)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3654" cy="27950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B69179C" w14:textId="77777777" w:rsidR="000171E4" w:rsidRDefault="000171E4"/>
        </w:tc>
      </w:tr>
      <w:tr w:rsidR="000171E4" w14:paraId="03C06110" w14:textId="77777777" w:rsidTr="00A81B4A">
        <w:trPr>
          <w:trHeight w:hRule="exact" w:val="5400"/>
        </w:trPr>
        <w:tc>
          <w:tcPr>
            <w:tcW w:w="10800" w:type="dxa"/>
            <w:shd w:val="clear" w:color="auto" w:fill="C01938"/>
            <w:vAlign w:val="center"/>
          </w:tcPr>
          <w:p w14:paraId="064ABA7D" w14:textId="30214014" w:rsidR="000171E4" w:rsidRDefault="001B1DF6">
            <w:pPr>
              <w:pStyle w:val="Subtitle"/>
            </w:pPr>
            <w:r>
              <w:t xml:space="preserve">Strategy of </w:t>
            </w:r>
            <w:r w:rsidR="008F713C">
              <w:t>Department Store</w:t>
            </w:r>
          </w:p>
          <w:p w14:paraId="7BE10D19" w14:textId="20DAC88F" w:rsidR="000171E4" w:rsidRDefault="001B1DF6" w:rsidP="001B1DF6">
            <w:pPr>
              <w:pStyle w:val="BlockText"/>
            </w:pPr>
            <w:r>
              <w:t>Team 9: Yinche</w:t>
            </w:r>
            <w:r w:rsidR="00E84080">
              <w:t>n</w:t>
            </w:r>
            <w:r>
              <w:t xml:space="preserve"> Li, Lan Zou, Jiemin Huang, Xian Zhang, Hongdi Zhang</w:t>
            </w:r>
          </w:p>
        </w:tc>
      </w:tr>
    </w:tbl>
    <w:p w14:paraId="55FF22B2" w14:textId="4EAF0686" w:rsidR="001B1DF6" w:rsidRDefault="001B1DF6">
      <w:bookmarkStart w:id="0" w:name="_GoBack"/>
      <w:bookmarkEnd w:id="0"/>
    </w:p>
    <w:sectPr w:rsidR="001B1DF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9C0AC" w14:textId="77777777" w:rsidR="00774A89" w:rsidRDefault="00774A89">
      <w:pPr>
        <w:spacing w:after="0" w:line="240" w:lineRule="auto"/>
      </w:pPr>
      <w:r>
        <w:separator/>
      </w:r>
    </w:p>
  </w:endnote>
  <w:endnote w:type="continuationSeparator" w:id="0">
    <w:p w14:paraId="6349A287" w14:textId="77777777" w:rsidR="00774A89" w:rsidRDefault="007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7EBBD" w14:textId="77777777" w:rsidR="00774A89" w:rsidRDefault="00774A89">
      <w:pPr>
        <w:spacing w:after="0" w:line="240" w:lineRule="auto"/>
      </w:pPr>
      <w:r>
        <w:separator/>
      </w:r>
    </w:p>
  </w:footnote>
  <w:footnote w:type="continuationSeparator" w:id="0">
    <w:p w14:paraId="5FF0F652" w14:textId="77777777" w:rsidR="00774A89" w:rsidRDefault="0077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AC"/>
    <w:rsid w:val="00000B28"/>
    <w:rsid w:val="000078AF"/>
    <w:rsid w:val="000171E4"/>
    <w:rsid w:val="000953AC"/>
    <w:rsid w:val="001B1DF6"/>
    <w:rsid w:val="0027334B"/>
    <w:rsid w:val="002A501F"/>
    <w:rsid w:val="002F1B79"/>
    <w:rsid w:val="00365ABF"/>
    <w:rsid w:val="003F39AC"/>
    <w:rsid w:val="00426C25"/>
    <w:rsid w:val="004A4F35"/>
    <w:rsid w:val="00570B1C"/>
    <w:rsid w:val="00632B0D"/>
    <w:rsid w:val="00662130"/>
    <w:rsid w:val="00682C80"/>
    <w:rsid w:val="00694A43"/>
    <w:rsid w:val="007451BE"/>
    <w:rsid w:val="00774A89"/>
    <w:rsid w:val="007D242C"/>
    <w:rsid w:val="007E3523"/>
    <w:rsid w:val="008A16B1"/>
    <w:rsid w:val="008A3039"/>
    <w:rsid w:val="008F713C"/>
    <w:rsid w:val="0091450A"/>
    <w:rsid w:val="009A45AD"/>
    <w:rsid w:val="009D0645"/>
    <w:rsid w:val="00A7643C"/>
    <w:rsid w:val="00A81B4A"/>
    <w:rsid w:val="00B17CF4"/>
    <w:rsid w:val="00B2170D"/>
    <w:rsid w:val="00CE2C9B"/>
    <w:rsid w:val="00E35D93"/>
    <w:rsid w:val="00E84080"/>
    <w:rsid w:val="00E871F7"/>
    <w:rsid w:val="00E90375"/>
    <w:rsid w:val="00E93BA5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2B9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character" w:styleId="Hyperlink">
    <w:name w:val="Hyperlink"/>
    <w:basedOn w:val="DefaultParagraphFont"/>
    <w:uiPriority w:val="99"/>
    <w:unhideWhenUsed/>
    <w:rsid w:val="0027334B"/>
    <w:rPr>
      <w:color w:val="BC5FB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ivienzou/Library/Containers/com.microsoft.Word/Data/Library/Caches/1033/TM10002089/Brochure.dotx" TargetMode="External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56</TotalTime>
  <Pages>1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lzou1</dc:creator>
  <cp:keywords/>
  <dc:description/>
  <cp:lastModifiedBy>lzou1</cp:lastModifiedBy>
  <cp:revision>11</cp:revision>
  <dcterms:created xsi:type="dcterms:W3CDTF">2018-04-18T19:46:00Z</dcterms:created>
  <dcterms:modified xsi:type="dcterms:W3CDTF">2018-04-18T23:59:00Z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AssetID">
    <vt:lpwstr>TF10002065</vt:lpwstr>
  </property>
</Properties>
</file>